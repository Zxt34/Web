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2984500</wp:posOffset>
                </wp:positionV>
                <wp:extent cx="6783705" cy="25336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705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Java基础语法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基础的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C/C++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及Python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基本的数据结构：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如List、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栈、队列、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二叉树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Map和Set及其上述部分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集合框架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底层实现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熟悉常用算法：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递归、排序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动态规划。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熟悉MySQL数据库基本操作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及指令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，了解数据库索引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事务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相关知识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以及JDBC编程。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熟悉Linux基础指令：如less、head、tail等。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了解部分基础的HTML标签，了解Tomcat和maven基本原理和使用以及基础的Servlet编程。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了解计算机网络原理，熟悉网络的分层模型以及各层协议：如TCP/UDP及HTTP等协议。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了解部分操作系统知识：如多线程及JVM相关（内存分配及垃圾回收机制）。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掌握常用的编写测试用例的方法：如边界值、等价类、因果图和场景法等；了解常用测试工具和测试管理工具：如禅道和selenium等；了解黑白盒测试技术；可以使用selenium+Python编写Web自动化测试脚本。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235pt;height:199.5pt;width:534.15pt;z-index:251672576;mso-width-relative:page;mso-height-relative:page;" filled="f" stroked="f" coordsize="21600,21600" o:gfxdata="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7CbG3AAAAA0BAAAPAAAAAAAAAAEAIAAAACIAAABk&#10;cnMvZG93bnJldi54bWxQSwECFAAUAAAACACHTuJAMg3VQT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Java基础语法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基础的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C/C++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及Python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基本的数据结构：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如List、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栈、队列、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堆、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二叉树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Map和Set及其上述部分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集合框架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底层实现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熟悉常用算法：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递归、排序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动态规划。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熟悉MySQL数据库基本操作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及指令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，了解数据库索引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事务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相关知识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以及JDBC编程。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熟悉Linux基础指令：如less、head、tail等。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了解部分基础的HTML标签，了解Tomcat和maven基本原理和使用以及基础的Servlet编程。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了解计算机网络原理，熟悉网络的分层模型以及各层协议：如TCP/UDP及HTTP等协议。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了解部分操作系统知识：如多线程及JVM相关（内存分配及垃圾回收机制）。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掌握常用的编写测试用例的方法：如边界值、等价类、因果图和场景法等；了解常用测试工具和测试管理工具：如禅道和selenium等；了解黑白盒测试技术；可以使用selenium+Python编写Web自动化测试脚本。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8267065</wp:posOffset>
                </wp:positionV>
                <wp:extent cx="6859905" cy="11595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9905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学习能力强，逻辑思维能力较强。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原则性较强，重视团队建设，善于听取别人的意见。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对待工作认真负责，能按时完成公司所分配各项的任务。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9pt;margin-top:650.95pt;height:91.3pt;width:540.15pt;z-index:251675648;mso-width-relative:page;mso-height-relative:page;" filled="f" stroked="f" coordsize="21600,21600" o:gfxdata="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SzPyN4AAAAOAQAADwAAAAAAAAABACAAAAAi&#10;AAAAZHJzL2Rvd25yZXYueG1sUEsBAhQAFAAAAAgAh07iQCaWbeg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学习能力强，逻辑思维能力较强。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原则性较强，重视团队建设，善于听取别人的意见。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对待工作认真负责，能按时完成公司所分配各项的任务。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7903845</wp:posOffset>
                </wp:positionV>
                <wp:extent cx="6720840" cy="334645"/>
                <wp:effectExtent l="0" t="0" r="3810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840" cy="334645"/>
                          <a:chOff x="2358" y="3703"/>
                          <a:chExt cx="10584" cy="527"/>
                        </a:xfrm>
                      </wpg:grpSpPr>
                      <wpg:grpSp>
                        <wpg:cNvPr id="24" name="组合 1"/>
                        <wpg:cNvGrpSpPr/>
                        <wpg:grpSpPr>
                          <a:xfrm>
                            <a:off x="2358" y="3703"/>
                            <a:ext cx="10584" cy="516"/>
                            <a:chOff x="2358" y="3703"/>
                            <a:chExt cx="10584" cy="516"/>
                          </a:xfrm>
                        </wpg:grpSpPr>
                        <wps:wsp>
                          <wps:cNvPr id="25" name="矩形 247"/>
                          <wps:cNvSpPr/>
                          <wps:spPr>
                            <a:xfrm>
                              <a:off x="2358" y="3703"/>
                              <a:ext cx="3523" cy="517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6" name="矩形 252"/>
                          <wps:cNvSpPr/>
                          <wps:spPr>
                            <a:xfrm>
                              <a:off x="2358" y="3738"/>
                              <a:ext cx="10585" cy="4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27" name="文本框 2"/>
                        <wps:cNvSpPr txBox="1"/>
                        <wps:spPr>
                          <a:xfrm>
                            <a:off x="2390" y="3714"/>
                            <a:ext cx="3516" cy="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Evaluate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622.35pt;height:26.35pt;width:529.2pt;z-index:251674624;mso-width-relative:page;mso-height-relative:page;" coordorigin="2358,3703" coordsize="10584,527" o:gfxdata="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DpfMfndAAAADgEAAA8AAAAAAAAAAQAgAAAAIgAAAGRy&#10;cy9kb3ducmV2LnhtbFBLAQIUABQAAAAIAIdO4kBGT9a5yAMAAGULAAAOAAAAAAAAAAEAIAAAACwB&#10;AABkcnMvZTJvRG9jLnhtbFBLBQYAAAAABgAGAFkBAABmBwAAAAA=&#10;">
                <o:lock v:ext="edit" aspectratio="f"/>
                <v:group id="组合 1" o:spid="_x0000_s1026" o:spt="203" style="position:absolute;left:2358;top:3703;height:516;width:10584;" coordorigin="2358,3703" coordsize="10584,51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47" o:spid="_x0000_s1026" o:spt="1" style="position:absolute;left:2358;top:3703;height:517;width:3523;v-text-anchor:middle;" fillcolor="#1F4E79" filled="t" stroked="f" coordsize="21600,21600" o:gfxdata="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DSW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  <v:rect id="矩形 252" o:spid="_x0000_s1026" o:spt="1" style="position:absolute;left:2358;top:3738;height:448;width:10585;v-text-anchor:middle;" fillcolor="#F2F2F2" filled="t" stroked="f" coordsize="21600,21600" o:gfxdata="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aMD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2390;top:3714;height:516;width:3516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 xml:space="preserve">/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Evaluate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5894705</wp:posOffset>
                </wp:positionV>
                <wp:extent cx="6722745" cy="1983740"/>
                <wp:effectExtent l="0" t="0" r="1905" b="165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在线OJ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项目直达：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页面   源码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核心技术: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JDBC编程、多线程编程、Servlet、maven配置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 进入页面显示题库中的所有题目信息，包括题目id、名称、难度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1050" w:firstLineChars="50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选择一个题目点击进入后到题目详情页、展示题目描述以及题目初始模板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0" w:leftChars="0" w:firstLine="1050" w:firstLineChars="5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在代码框中完成题目后点击提交按钮，系统可以自己运行代码，输出后台测试用例执行结果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5pt;margin-top:464.15pt;height:156.2pt;width:529.35pt;z-index:251677696;mso-width-relative:page;mso-height-relative:page;" fillcolor="#FFFFFF [3201]" filled="t" stroked="f" coordsize="21600,21600" o:gfxdata="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xIs0dgAAAAN&#10;AQAADwAAAAAAAAABACAAAAAiAAAAZHJzL2Rvd25yZXYueG1sUEsBAhQAFAAAAAgAh07iQDFA66ZV&#10;AgAAkgQAAA4AAAAAAAAAAQAgAAAAJ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在线OJ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项目直达：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页面   源码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核心技术: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JDBC编程、多线程编程、Servlet、maven配置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1. 进入页面显示题库中的所有题目信息，包括题目id、名称、难度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1050" w:firstLineChars="50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选择一个题目点击进入后到题目详情页、展示题目描述以及题目初始模板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0" w:leftChars="0" w:firstLine="1050" w:firstLineChars="5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在代码框中完成题目后点击提交按钮，系统可以自己运行代码，输出后台测试用例执行结果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923925</wp:posOffset>
                </wp:positionV>
                <wp:extent cx="6720840" cy="334645"/>
                <wp:effectExtent l="0" t="0" r="381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840" cy="334645"/>
                          <a:chOff x="2358" y="3703"/>
                          <a:chExt cx="10584" cy="527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358" y="3703"/>
                            <a:ext cx="10584" cy="516"/>
                            <a:chOff x="2358" y="3703"/>
                            <a:chExt cx="10584" cy="516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2358" y="3703"/>
                              <a:ext cx="3523" cy="517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52" name="矩形 252"/>
                          <wps:cNvSpPr/>
                          <wps:spPr>
                            <a:xfrm>
                              <a:off x="2358" y="3738"/>
                              <a:ext cx="10585" cy="4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2" name="文本框 2"/>
                        <wps:cNvSpPr txBox="1"/>
                        <wps:spPr>
                          <a:xfrm>
                            <a:off x="2390" y="3714"/>
                            <a:ext cx="3516" cy="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教育背景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>/  Education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72.75pt;height:26.35pt;width:529.2pt;z-index:251670528;mso-width-relative:page;mso-height-relative:page;" coordorigin="2358,3703" coordsize="10584,527" o:gfxdata="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1LeTdsAAAAMAQAADwAAAAAAAAABACAAAAAiAAAAZHJz&#10;L2Rvd25yZXYueG1sUEsBAhQAFAAAAAgAh07iQG84qvzJAwAAYwsAAA4AAAAAAAAAAQAgAAAAKgEA&#10;AGRycy9lMm9Eb2MueG1sUEsFBgAAAAAGAAYAWQEAAGUHAAAAAA==&#10;">
                <o:lock v:ext="edit" aspectratio="f"/>
                <v:group id="_x0000_s1026" o:spid="_x0000_s1026" o:spt="203" style="position:absolute;left:2358;top:3703;height:516;width:10584;" coordorigin="2358,3703" coordsize="10584,516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358;top:3703;height:517;width:3523;v-text-anchor:middle;" fillcolor="#1F4E79" filled="t" stroked="f" coordsize="21600,21600" o:gfxdata="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Op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58;top:3738;height:448;width:10585;v-text-anchor:middle;" fillcolor="#F2F2F2" filled="t" stroked="f" coordsize="21600,21600" o:gfxdata="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mEQ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2390;top:3714;height:516;width:3516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</w:rPr>
                          <w:t xml:space="preserve">教育背景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>/  Education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-321945</wp:posOffset>
                </wp:positionV>
                <wp:extent cx="1416685" cy="1162050"/>
                <wp:effectExtent l="29845" t="29845" r="39370" b="4635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16205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 l="-15107" t="-4707" r="-18805" b="-29204"/>
                          </a:stretch>
                        </a:blipFill>
                        <a:ln w="60325" cap="flat" cmpd="sng" algn="ctr">
                          <a:solidFill>
                            <a:sysClr val="window" lastClr="FFFFFF">
                              <a:alpha val="72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pt;margin-top:-25.35pt;height:91.5pt;width:111.55pt;z-index:251668480;v-text-anchor:middle;mso-width-relative:page;mso-height-relative:page;" filled="t" stroked="t" coordsize="21600,21600" o:gfxdata="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">
                <v:fill type="frame" on="t" focussize="0,0" recolor="t" rotate="t" r:id="rId4"/>
                <v:stroke weight="4.75pt" color="#FFFFFF" opacity="47185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9426575</wp:posOffset>
                </wp:positionV>
                <wp:extent cx="4069715" cy="348615"/>
                <wp:effectExtent l="0" t="0" r="6985" b="13335"/>
                <wp:wrapNone/>
                <wp:docPr id="265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348615"/>
                        </a:xfrm>
                        <a:custGeom>
                          <a:avLst/>
                          <a:gdLst>
                            <a:gd name="connsiteX0" fmla="*/ 3877094 w 4069924"/>
                            <a:gd name="connsiteY0" fmla="*/ 231699 h 231699"/>
                            <a:gd name="connsiteX1" fmla="*/ 3877094 w 4069924"/>
                            <a:gd name="connsiteY1" fmla="*/ 9340 h 231699"/>
                            <a:gd name="connsiteX2" fmla="*/ 4069924 w 4069924"/>
                            <a:gd name="connsiteY2" fmla="*/ 9340 h 231699"/>
                            <a:gd name="connsiteX3" fmla="*/ 4069924 w 4069924"/>
                            <a:gd name="connsiteY3" fmla="*/ 98339 h 231699"/>
                            <a:gd name="connsiteX4" fmla="*/ 3992738 w 4069924"/>
                            <a:gd name="connsiteY4" fmla="*/ 98339 h 231699"/>
                            <a:gd name="connsiteX5" fmla="*/ 3992738 w 4069924"/>
                            <a:gd name="connsiteY5" fmla="*/ 182668 h 231699"/>
                            <a:gd name="connsiteX6" fmla="*/ 4064981 w 4069924"/>
                            <a:gd name="connsiteY6" fmla="*/ 182668 h 231699"/>
                            <a:gd name="connsiteX7" fmla="*/ 4064981 w 4069924"/>
                            <a:gd name="connsiteY7" fmla="*/ 231699 h 231699"/>
                            <a:gd name="connsiteX8" fmla="*/ 3466578 w 4069924"/>
                            <a:gd name="connsiteY8" fmla="*/ 231699 h 231699"/>
                            <a:gd name="connsiteX9" fmla="*/ 3466578 w 4069924"/>
                            <a:gd name="connsiteY9" fmla="*/ 9339 h 231699"/>
                            <a:gd name="connsiteX10" fmla="*/ 3616213 w 4069924"/>
                            <a:gd name="connsiteY10" fmla="*/ 9339 h 231699"/>
                            <a:gd name="connsiteX11" fmla="*/ 3629939 w 4069924"/>
                            <a:gd name="connsiteY11" fmla="*/ 103883 h 231699"/>
                            <a:gd name="connsiteX12" fmla="*/ 3646360 w 4069924"/>
                            <a:gd name="connsiteY12" fmla="*/ 217003 h 231699"/>
                            <a:gd name="connsiteX13" fmla="*/ 3672936 w 4069924"/>
                            <a:gd name="connsiteY13" fmla="*/ 9339 h 231699"/>
                            <a:gd name="connsiteX14" fmla="*/ 3823396 w 4069924"/>
                            <a:gd name="connsiteY14" fmla="*/ 9339 h 231699"/>
                            <a:gd name="connsiteX15" fmla="*/ 3823396 w 4069924"/>
                            <a:gd name="connsiteY15" fmla="*/ 231699 h 231699"/>
                            <a:gd name="connsiteX16" fmla="*/ 3722210 w 4069924"/>
                            <a:gd name="connsiteY16" fmla="*/ 231699 h 231699"/>
                            <a:gd name="connsiteX17" fmla="*/ 3722174 w 4069924"/>
                            <a:gd name="connsiteY17" fmla="*/ 153825 h 231699"/>
                            <a:gd name="connsiteX18" fmla="*/ 3711736 w 4069924"/>
                            <a:gd name="connsiteY18" fmla="*/ 231699 h 231699"/>
                            <a:gd name="connsiteX19" fmla="*/ 3578073 w 4069924"/>
                            <a:gd name="connsiteY19" fmla="*/ 231699 h 231699"/>
                            <a:gd name="connsiteX20" fmla="*/ 3567801 w 4069924"/>
                            <a:gd name="connsiteY20" fmla="*/ 160692 h 231699"/>
                            <a:gd name="connsiteX21" fmla="*/ 3567767 w 4069924"/>
                            <a:gd name="connsiteY21" fmla="*/ 231699 h 231699"/>
                            <a:gd name="connsiteX22" fmla="*/ 3309724 w 4069924"/>
                            <a:gd name="connsiteY22" fmla="*/ 231699 h 231699"/>
                            <a:gd name="connsiteX23" fmla="*/ 3309724 w 4069924"/>
                            <a:gd name="connsiteY23" fmla="*/ 9339 h 231699"/>
                            <a:gd name="connsiteX24" fmla="*/ 3425368 w 4069924"/>
                            <a:gd name="connsiteY24" fmla="*/ 9339 h 231699"/>
                            <a:gd name="connsiteX25" fmla="*/ 3425368 w 4069924"/>
                            <a:gd name="connsiteY25" fmla="*/ 231699 h 231699"/>
                            <a:gd name="connsiteX26" fmla="*/ 3160844 w 4069924"/>
                            <a:gd name="connsiteY26" fmla="*/ 231699 h 231699"/>
                            <a:gd name="connsiteX27" fmla="*/ 3160844 w 4069924"/>
                            <a:gd name="connsiteY27" fmla="*/ 9339 h 231699"/>
                            <a:gd name="connsiteX28" fmla="*/ 3276487 w 4069924"/>
                            <a:gd name="connsiteY28" fmla="*/ 9339 h 231699"/>
                            <a:gd name="connsiteX29" fmla="*/ 3276487 w 4069924"/>
                            <a:gd name="connsiteY29" fmla="*/ 231699 h 231699"/>
                            <a:gd name="connsiteX30" fmla="*/ 2863997 w 4069924"/>
                            <a:gd name="connsiteY30" fmla="*/ 124983 h 231699"/>
                            <a:gd name="connsiteX31" fmla="*/ 2877045 w 4069924"/>
                            <a:gd name="connsiteY31" fmla="*/ 50269 h 231699"/>
                            <a:gd name="connsiteX32" fmla="*/ 2919210 w 4069924"/>
                            <a:gd name="connsiteY32" fmla="*/ 13324 h 231699"/>
                            <a:gd name="connsiteX33" fmla="*/ 2989529 w 4069924"/>
                            <a:gd name="connsiteY33" fmla="*/ 1 h 231699"/>
                            <a:gd name="connsiteX34" fmla="*/ 3066304 w 4069924"/>
                            <a:gd name="connsiteY34" fmla="*/ 14559 h 231699"/>
                            <a:gd name="connsiteX35" fmla="*/ 3108332 w 4069924"/>
                            <a:gd name="connsiteY35" fmla="*/ 51230 h 231699"/>
                            <a:gd name="connsiteX36" fmla="*/ 3118633 w 4069924"/>
                            <a:gd name="connsiteY36" fmla="*/ 126357 h 231699"/>
                            <a:gd name="connsiteX37" fmla="*/ 3118633 w 4069924"/>
                            <a:gd name="connsiteY37" fmla="*/ 143937 h 231699"/>
                            <a:gd name="connsiteX38" fmla="*/ 3011231 w 4069924"/>
                            <a:gd name="connsiteY38" fmla="*/ 143937 h 231699"/>
                            <a:gd name="connsiteX39" fmla="*/ 3011231 w 4069924"/>
                            <a:gd name="connsiteY39" fmla="*/ 110974 h 231699"/>
                            <a:gd name="connsiteX40" fmla="*/ 3007109 w 4069924"/>
                            <a:gd name="connsiteY40" fmla="*/ 81582 h 231699"/>
                            <a:gd name="connsiteX41" fmla="*/ 2993375 w 4069924"/>
                            <a:gd name="connsiteY41" fmla="*/ 75264 h 231699"/>
                            <a:gd name="connsiteX42" fmla="*/ 2977580 w 4069924"/>
                            <a:gd name="connsiteY42" fmla="*/ 83787 h 231699"/>
                            <a:gd name="connsiteX43" fmla="*/ 2972225 w 4069924"/>
                            <a:gd name="connsiteY43" fmla="*/ 109627 h 231699"/>
                            <a:gd name="connsiteX44" fmla="*/ 2978246 w 4069924"/>
                            <a:gd name="connsiteY44" fmla="*/ 143159 h 231699"/>
                            <a:gd name="connsiteX45" fmla="*/ 3010926 w 4069924"/>
                            <a:gd name="connsiteY45" fmla="*/ 170350 h 231699"/>
                            <a:gd name="connsiteX46" fmla="*/ 3073851 w 4069924"/>
                            <a:gd name="connsiteY46" fmla="*/ 212069 h 231699"/>
                            <a:gd name="connsiteX47" fmla="*/ 3093975 w 4069924"/>
                            <a:gd name="connsiteY47" fmla="*/ 231699 h 231699"/>
                            <a:gd name="connsiteX48" fmla="*/ 2912573 w 4069924"/>
                            <a:gd name="connsiteY48" fmla="*/ 231699 h 231699"/>
                            <a:gd name="connsiteX49" fmla="*/ 2896410 w 4069924"/>
                            <a:gd name="connsiteY49" fmla="*/ 218925 h 231699"/>
                            <a:gd name="connsiteX50" fmla="*/ 2873199 w 4069924"/>
                            <a:gd name="connsiteY50" fmla="*/ 183217 h 231699"/>
                            <a:gd name="connsiteX51" fmla="*/ 2863997 w 4069924"/>
                            <a:gd name="connsiteY51" fmla="*/ 124983 h 231699"/>
                            <a:gd name="connsiteX52" fmla="*/ 2645547 w 4069924"/>
                            <a:gd name="connsiteY52" fmla="*/ 231699 h 231699"/>
                            <a:gd name="connsiteX53" fmla="*/ 2645547 w 4069924"/>
                            <a:gd name="connsiteY53" fmla="*/ 9340 h 231699"/>
                            <a:gd name="connsiteX54" fmla="*/ 2838377 w 4069924"/>
                            <a:gd name="connsiteY54" fmla="*/ 9340 h 231699"/>
                            <a:gd name="connsiteX55" fmla="*/ 2838377 w 4069924"/>
                            <a:gd name="connsiteY55" fmla="*/ 98339 h 231699"/>
                            <a:gd name="connsiteX56" fmla="*/ 2761191 w 4069924"/>
                            <a:gd name="connsiteY56" fmla="*/ 98339 h 231699"/>
                            <a:gd name="connsiteX57" fmla="*/ 2761191 w 4069924"/>
                            <a:gd name="connsiteY57" fmla="*/ 182668 h 231699"/>
                            <a:gd name="connsiteX58" fmla="*/ 2833434 w 4069924"/>
                            <a:gd name="connsiteY58" fmla="*/ 182668 h 231699"/>
                            <a:gd name="connsiteX59" fmla="*/ 2833434 w 4069924"/>
                            <a:gd name="connsiteY59" fmla="*/ 231699 h 231699"/>
                            <a:gd name="connsiteX60" fmla="*/ 2457105 w 4069924"/>
                            <a:gd name="connsiteY60" fmla="*/ 184316 h 231699"/>
                            <a:gd name="connsiteX61" fmla="*/ 2484436 w 4069924"/>
                            <a:gd name="connsiteY61" fmla="*/ 178959 h 231699"/>
                            <a:gd name="connsiteX62" fmla="*/ 2492264 w 4069924"/>
                            <a:gd name="connsiteY62" fmla="*/ 144212 h 231699"/>
                            <a:gd name="connsiteX63" fmla="*/ 2492264 w 4069924"/>
                            <a:gd name="connsiteY63" fmla="*/ 119765 h 231699"/>
                            <a:gd name="connsiteX64" fmla="*/ 2484710 w 4069924"/>
                            <a:gd name="connsiteY64" fmla="*/ 92021 h 231699"/>
                            <a:gd name="connsiteX65" fmla="*/ 2457105 w 4069924"/>
                            <a:gd name="connsiteY65" fmla="*/ 85428 h 231699"/>
                            <a:gd name="connsiteX66" fmla="*/ 2341462 w 4069924"/>
                            <a:gd name="connsiteY66" fmla="*/ 231699 h 231699"/>
                            <a:gd name="connsiteX67" fmla="*/ 2341462 w 4069924"/>
                            <a:gd name="connsiteY67" fmla="*/ 9340 h 231699"/>
                            <a:gd name="connsiteX68" fmla="*/ 2423319 w 4069924"/>
                            <a:gd name="connsiteY68" fmla="*/ 9340 h 231699"/>
                            <a:gd name="connsiteX69" fmla="*/ 2534154 w 4069924"/>
                            <a:gd name="connsiteY69" fmla="*/ 15658 h 231699"/>
                            <a:gd name="connsiteX70" fmla="*/ 2581400 w 4069924"/>
                            <a:gd name="connsiteY70" fmla="*/ 47934 h 231699"/>
                            <a:gd name="connsiteX71" fmla="*/ 2599668 w 4069924"/>
                            <a:gd name="connsiteY71" fmla="*/ 130752 h 231699"/>
                            <a:gd name="connsiteX72" fmla="*/ 2586757 w 4069924"/>
                            <a:gd name="connsiteY72" fmla="*/ 200523 h 231699"/>
                            <a:gd name="connsiteX73" fmla="*/ 2535940 w 4069924"/>
                            <a:gd name="connsiteY73" fmla="*/ 221948 h 231699"/>
                            <a:gd name="connsiteX74" fmla="*/ 2555676 w 4069924"/>
                            <a:gd name="connsiteY74" fmla="*/ 231699 h 231699"/>
                            <a:gd name="connsiteX75" fmla="*/ 2006967 w 4069924"/>
                            <a:gd name="connsiteY75" fmla="*/ 231699 h 231699"/>
                            <a:gd name="connsiteX76" fmla="*/ 2006967 w 4069924"/>
                            <a:gd name="connsiteY76" fmla="*/ 9340 h 231699"/>
                            <a:gd name="connsiteX77" fmla="*/ 2122611 w 4069924"/>
                            <a:gd name="connsiteY77" fmla="*/ 9340 h 231699"/>
                            <a:gd name="connsiteX78" fmla="*/ 2122611 w 4069924"/>
                            <a:gd name="connsiteY78" fmla="*/ 231699 h 231699"/>
                            <a:gd name="connsiteX79" fmla="*/ 1721348 w 4069924"/>
                            <a:gd name="connsiteY79" fmla="*/ 231699 h 231699"/>
                            <a:gd name="connsiteX80" fmla="*/ 1750843 w 4069924"/>
                            <a:gd name="connsiteY80" fmla="*/ 9340 h 231699"/>
                            <a:gd name="connsiteX81" fmla="*/ 1917989 w 4069924"/>
                            <a:gd name="connsiteY81" fmla="*/ 9340 h 231699"/>
                            <a:gd name="connsiteX82" fmla="*/ 1951055 w 4069924"/>
                            <a:gd name="connsiteY82" fmla="*/ 231699 h 231699"/>
                            <a:gd name="connsiteX83" fmla="*/ 1850082 w 4069924"/>
                            <a:gd name="connsiteY83" fmla="*/ 231699 h 231699"/>
                            <a:gd name="connsiteX84" fmla="*/ 1847908 w 4069924"/>
                            <a:gd name="connsiteY84" fmla="*/ 210815 h 231699"/>
                            <a:gd name="connsiteX85" fmla="*/ 1839087 w 4069924"/>
                            <a:gd name="connsiteY85" fmla="*/ 108503 h 231699"/>
                            <a:gd name="connsiteX86" fmla="*/ 1824703 w 4069924"/>
                            <a:gd name="connsiteY86" fmla="*/ 219067 h 231699"/>
                            <a:gd name="connsiteX87" fmla="*/ 1823294 w 4069924"/>
                            <a:gd name="connsiteY87" fmla="*/ 231699 h 231699"/>
                            <a:gd name="connsiteX88" fmla="*/ 1414000 w 4069924"/>
                            <a:gd name="connsiteY88" fmla="*/ 231699 h 231699"/>
                            <a:gd name="connsiteX89" fmla="*/ 1414000 w 4069924"/>
                            <a:gd name="connsiteY89" fmla="*/ 9340 h 231699"/>
                            <a:gd name="connsiteX90" fmla="*/ 1510689 w 4069924"/>
                            <a:gd name="connsiteY90" fmla="*/ 9340 h 231699"/>
                            <a:gd name="connsiteX91" fmla="*/ 1575516 w 4069924"/>
                            <a:gd name="connsiteY91" fmla="*/ 209588 h 231699"/>
                            <a:gd name="connsiteX92" fmla="*/ 1575516 w 4069924"/>
                            <a:gd name="connsiteY92" fmla="*/ 9340 h 231699"/>
                            <a:gd name="connsiteX93" fmla="*/ 1672206 w 4069924"/>
                            <a:gd name="connsiteY93" fmla="*/ 9340 h 231699"/>
                            <a:gd name="connsiteX94" fmla="*/ 1672206 w 4069924"/>
                            <a:gd name="connsiteY94" fmla="*/ 231699 h 231699"/>
                            <a:gd name="connsiteX95" fmla="*/ 1106617 w 4069924"/>
                            <a:gd name="connsiteY95" fmla="*/ 231699 h 231699"/>
                            <a:gd name="connsiteX96" fmla="*/ 1106617 w 4069924"/>
                            <a:gd name="connsiteY96" fmla="*/ 193654 h 231699"/>
                            <a:gd name="connsiteX97" fmla="*/ 1109776 w 4069924"/>
                            <a:gd name="connsiteY97" fmla="*/ 98749 h 231699"/>
                            <a:gd name="connsiteX98" fmla="*/ 1129554 w 4069924"/>
                            <a:gd name="connsiteY98" fmla="*/ 47795 h 231699"/>
                            <a:gd name="connsiteX99" fmla="*/ 1174464 w 4069924"/>
                            <a:gd name="connsiteY99" fmla="*/ 12360 h 231699"/>
                            <a:gd name="connsiteX100" fmla="*/ 1240389 w 4069924"/>
                            <a:gd name="connsiteY100" fmla="*/ 0 h 231699"/>
                            <a:gd name="connsiteX101" fmla="*/ 1304530 w 4069924"/>
                            <a:gd name="connsiteY101" fmla="*/ 11674 h 231699"/>
                            <a:gd name="connsiteX102" fmla="*/ 1350264 w 4069924"/>
                            <a:gd name="connsiteY102" fmla="*/ 46697 h 231699"/>
                            <a:gd name="connsiteX103" fmla="*/ 1370867 w 4069924"/>
                            <a:gd name="connsiteY103" fmla="*/ 97514 h 231699"/>
                            <a:gd name="connsiteX104" fmla="*/ 1374163 w 4069924"/>
                            <a:gd name="connsiteY104" fmla="*/ 193654 h 231699"/>
                            <a:gd name="connsiteX105" fmla="*/ 1374163 w 4069924"/>
                            <a:gd name="connsiteY105" fmla="*/ 231699 h 231699"/>
                            <a:gd name="connsiteX106" fmla="*/ 1258520 w 4069924"/>
                            <a:gd name="connsiteY106" fmla="*/ 231699 h 231699"/>
                            <a:gd name="connsiteX107" fmla="*/ 1258520 w 4069924"/>
                            <a:gd name="connsiteY107" fmla="*/ 123609 h 231699"/>
                            <a:gd name="connsiteX108" fmla="*/ 1255086 w 4069924"/>
                            <a:gd name="connsiteY108" fmla="*/ 83917 h 231699"/>
                            <a:gd name="connsiteX109" fmla="*/ 1240940 w 4069924"/>
                            <a:gd name="connsiteY109" fmla="*/ 75263 h 231699"/>
                            <a:gd name="connsiteX110" fmla="*/ 1227067 w 4069924"/>
                            <a:gd name="connsiteY110" fmla="*/ 82268 h 231699"/>
                            <a:gd name="connsiteX111" fmla="*/ 1222261 w 4069924"/>
                            <a:gd name="connsiteY111" fmla="*/ 123609 h 231699"/>
                            <a:gd name="connsiteX112" fmla="*/ 1222261 w 4069924"/>
                            <a:gd name="connsiteY112" fmla="*/ 231699 h 231699"/>
                            <a:gd name="connsiteX113" fmla="*/ 811418 w 4069924"/>
                            <a:gd name="connsiteY113" fmla="*/ 124983 h 231699"/>
                            <a:gd name="connsiteX114" fmla="*/ 824466 w 4069924"/>
                            <a:gd name="connsiteY114" fmla="*/ 50269 h 231699"/>
                            <a:gd name="connsiteX115" fmla="*/ 866631 w 4069924"/>
                            <a:gd name="connsiteY115" fmla="*/ 13324 h 231699"/>
                            <a:gd name="connsiteX116" fmla="*/ 936951 w 4069924"/>
                            <a:gd name="connsiteY116" fmla="*/ 1 h 231699"/>
                            <a:gd name="connsiteX117" fmla="*/ 1013726 w 4069924"/>
                            <a:gd name="connsiteY117" fmla="*/ 14559 h 231699"/>
                            <a:gd name="connsiteX118" fmla="*/ 1055753 w 4069924"/>
                            <a:gd name="connsiteY118" fmla="*/ 51230 h 231699"/>
                            <a:gd name="connsiteX119" fmla="*/ 1066054 w 4069924"/>
                            <a:gd name="connsiteY119" fmla="*/ 126357 h 231699"/>
                            <a:gd name="connsiteX120" fmla="*/ 1066054 w 4069924"/>
                            <a:gd name="connsiteY120" fmla="*/ 143937 h 231699"/>
                            <a:gd name="connsiteX121" fmla="*/ 958650 w 4069924"/>
                            <a:gd name="connsiteY121" fmla="*/ 143937 h 231699"/>
                            <a:gd name="connsiteX122" fmla="*/ 958650 w 4069924"/>
                            <a:gd name="connsiteY122" fmla="*/ 110974 h 231699"/>
                            <a:gd name="connsiteX123" fmla="*/ 954530 w 4069924"/>
                            <a:gd name="connsiteY123" fmla="*/ 81582 h 231699"/>
                            <a:gd name="connsiteX124" fmla="*/ 940796 w 4069924"/>
                            <a:gd name="connsiteY124" fmla="*/ 75264 h 231699"/>
                            <a:gd name="connsiteX125" fmla="*/ 925001 w 4069924"/>
                            <a:gd name="connsiteY125" fmla="*/ 83787 h 231699"/>
                            <a:gd name="connsiteX126" fmla="*/ 919646 w 4069924"/>
                            <a:gd name="connsiteY126" fmla="*/ 109627 h 231699"/>
                            <a:gd name="connsiteX127" fmla="*/ 925667 w 4069924"/>
                            <a:gd name="connsiteY127" fmla="*/ 143159 h 231699"/>
                            <a:gd name="connsiteX128" fmla="*/ 958347 w 4069924"/>
                            <a:gd name="connsiteY128" fmla="*/ 170350 h 231699"/>
                            <a:gd name="connsiteX129" fmla="*/ 1021272 w 4069924"/>
                            <a:gd name="connsiteY129" fmla="*/ 212069 h 231699"/>
                            <a:gd name="connsiteX130" fmla="*/ 1041396 w 4069924"/>
                            <a:gd name="connsiteY130" fmla="*/ 231699 h 231699"/>
                            <a:gd name="connsiteX131" fmla="*/ 859994 w 4069924"/>
                            <a:gd name="connsiteY131" fmla="*/ 231699 h 231699"/>
                            <a:gd name="connsiteX132" fmla="*/ 843831 w 4069924"/>
                            <a:gd name="connsiteY132" fmla="*/ 218925 h 231699"/>
                            <a:gd name="connsiteX133" fmla="*/ 820621 w 4069924"/>
                            <a:gd name="connsiteY133" fmla="*/ 183217 h 231699"/>
                            <a:gd name="connsiteX134" fmla="*/ 811418 w 4069924"/>
                            <a:gd name="connsiteY134" fmla="*/ 124983 h 231699"/>
                            <a:gd name="connsiteX135" fmla="*/ 632590 w 4069924"/>
                            <a:gd name="connsiteY135" fmla="*/ 184316 h 231699"/>
                            <a:gd name="connsiteX136" fmla="*/ 659921 w 4069924"/>
                            <a:gd name="connsiteY136" fmla="*/ 178959 h 231699"/>
                            <a:gd name="connsiteX137" fmla="*/ 667749 w 4069924"/>
                            <a:gd name="connsiteY137" fmla="*/ 144212 h 231699"/>
                            <a:gd name="connsiteX138" fmla="*/ 667749 w 4069924"/>
                            <a:gd name="connsiteY138" fmla="*/ 119765 h 231699"/>
                            <a:gd name="connsiteX139" fmla="*/ 660196 w 4069924"/>
                            <a:gd name="connsiteY139" fmla="*/ 92021 h 231699"/>
                            <a:gd name="connsiteX140" fmla="*/ 632590 w 4069924"/>
                            <a:gd name="connsiteY140" fmla="*/ 85428 h 231699"/>
                            <a:gd name="connsiteX141" fmla="*/ 516947 w 4069924"/>
                            <a:gd name="connsiteY141" fmla="*/ 231699 h 231699"/>
                            <a:gd name="connsiteX142" fmla="*/ 516947 w 4069924"/>
                            <a:gd name="connsiteY142" fmla="*/ 9340 h 231699"/>
                            <a:gd name="connsiteX143" fmla="*/ 598804 w 4069924"/>
                            <a:gd name="connsiteY143" fmla="*/ 9340 h 231699"/>
                            <a:gd name="connsiteX144" fmla="*/ 709640 w 4069924"/>
                            <a:gd name="connsiteY144" fmla="*/ 15658 h 231699"/>
                            <a:gd name="connsiteX145" fmla="*/ 756885 w 4069924"/>
                            <a:gd name="connsiteY145" fmla="*/ 47934 h 231699"/>
                            <a:gd name="connsiteX146" fmla="*/ 775153 w 4069924"/>
                            <a:gd name="connsiteY146" fmla="*/ 130752 h 231699"/>
                            <a:gd name="connsiteX147" fmla="*/ 762242 w 4069924"/>
                            <a:gd name="connsiteY147" fmla="*/ 200523 h 231699"/>
                            <a:gd name="connsiteX148" fmla="*/ 711425 w 4069924"/>
                            <a:gd name="connsiteY148" fmla="*/ 221948 h 231699"/>
                            <a:gd name="connsiteX149" fmla="*/ 731162 w 4069924"/>
                            <a:gd name="connsiteY149" fmla="*/ 231699 h 231699"/>
                            <a:gd name="connsiteX150" fmla="*/ 288882 w 4069924"/>
                            <a:gd name="connsiteY150" fmla="*/ 231699 h 231699"/>
                            <a:gd name="connsiteX151" fmla="*/ 288882 w 4069924"/>
                            <a:gd name="connsiteY151" fmla="*/ 9340 h 231699"/>
                            <a:gd name="connsiteX152" fmla="*/ 481713 w 4069924"/>
                            <a:gd name="connsiteY152" fmla="*/ 9340 h 231699"/>
                            <a:gd name="connsiteX153" fmla="*/ 481713 w 4069924"/>
                            <a:gd name="connsiteY153" fmla="*/ 98339 h 231699"/>
                            <a:gd name="connsiteX154" fmla="*/ 404526 w 4069924"/>
                            <a:gd name="connsiteY154" fmla="*/ 98339 h 231699"/>
                            <a:gd name="connsiteX155" fmla="*/ 404526 w 4069924"/>
                            <a:gd name="connsiteY155" fmla="*/ 182668 h 231699"/>
                            <a:gd name="connsiteX156" fmla="*/ 476769 w 4069924"/>
                            <a:gd name="connsiteY156" fmla="*/ 182668 h 231699"/>
                            <a:gd name="connsiteX157" fmla="*/ 476769 w 4069924"/>
                            <a:gd name="connsiteY157" fmla="*/ 231699 h 231699"/>
                            <a:gd name="connsiteX158" fmla="*/ 115643 w 4069924"/>
                            <a:gd name="connsiteY158" fmla="*/ 198599 h 231699"/>
                            <a:gd name="connsiteX159" fmla="*/ 124158 w 4069924"/>
                            <a:gd name="connsiteY159" fmla="*/ 198873 h 231699"/>
                            <a:gd name="connsiteX160" fmla="*/ 146270 w 4069924"/>
                            <a:gd name="connsiteY160" fmla="*/ 191045 h 231699"/>
                            <a:gd name="connsiteX161" fmla="*/ 152452 w 4069924"/>
                            <a:gd name="connsiteY161" fmla="*/ 158495 h 231699"/>
                            <a:gd name="connsiteX162" fmla="*/ 152452 w 4069924"/>
                            <a:gd name="connsiteY162" fmla="*/ 121961 h 231699"/>
                            <a:gd name="connsiteX163" fmla="*/ 145310 w 4069924"/>
                            <a:gd name="connsiteY163" fmla="*/ 92295 h 231699"/>
                            <a:gd name="connsiteX164" fmla="*/ 115644 w 4069924"/>
                            <a:gd name="connsiteY164" fmla="*/ 85428 h 231699"/>
                            <a:gd name="connsiteX165" fmla="*/ 0 w 4069924"/>
                            <a:gd name="connsiteY165" fmla="*/ 231699 h 231699"/>
                            <a:gd name="connsiteX166" fmla="*/ 0 w 4069924"/>
                            <a:gd name="connsiteY166" fmla="*/ 9339 h 231699"/>
                            <a:gd name="connsiteX167" fmla="*/ 116467 w 4069924"/>
                            <a:gd name="connsiteY167" fmla="*/ 9339 h 231699"/>
                            <a:gd name="connsiteX168" fmla="*/ 189122 w 4069924"/>
                            <a:gd name="connsiteY168" fmla="*/ 16757 h 231699"/>
                            <a:gd name="connsiteX169" fmla="*/ 227303 w 4069924"/>
                            <a:gd name="connsiteY169" fmla="*/ 38182 h 231699"/>
                            <a:gd name="connsiteX170" fmla="*/ 244609 w 4069924"/>
                            <a:gd name="connsiteY170" fmla="*/ 72105 h 231699"/>
                            <a:gd name="connsiteX171" fmla="*/ 249141 w 4069924"/>
                            <a:gd name="connsiteY171" fmla="*/ 133773 h 231699"/>
                            <a:gd name="connsiteX172" fmla="*/ 249141 w 4069924"/>
                            <a:gd name="connsiteY172" fmla="*/ 172503 h 231699"/>
                            <a:gd name="connsiteX173" fmla="*/ 246943 w 4069924"/>
                            <a:gd name="connsiteY173" fmla="*/ 209312 h 231699"/>
                            <a:gd name="connsiteX174" fmla="*/ 241103 w 4069924"/>
                            <a:gd name="connsiteY174" fmla="*/ 231699 h 2316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</a:cxnLst>
                          <a:rect l="l" t="t" r="r" b="b"/>
                          <a:pathLst>
                            <a:path w="4069924" h="231699">
                              <a:moveTo>
                                <a:pt x="3877094" y="231699"/>
                              </a:moveTo>
                              <a:lnTo>
                                <a:pt x="3877094" y="9340"/>
                              </a:lnTo>
                              <a:lnTo>
                                <a:pt x="4069924" y="9340"/>
                              </a:lnTo>
                              <a:lnTo>
                                <a:pt x="4069924" y="98339"/>
                              </a:lnTo>
                              <a:lnTo>
                                <a:pt x="3992738" y="98339"/>
                              </a:lnTo>
                              <a:lnTo>
                                <a:pt x="3992738" y="182668"/>
                              </a:lnTo>
                              <a:lnTo>
                                <a:pt x="4064981" y="182668"/>
                              </a:lnTo>
                              <a:lnTo>
                                <a:pt x="4064981" y="231699"/>
                              </a:lnTo>
                              <a:close/>
                              <a:moveTo>
                                <a:pt x="3466578" y="231699"/>
                              </a:moveTo>
                              <a:lnTo>
                                <a:pt x="3466578" y="9339"/>
                              </a:lnTo>
                              <a:lnTo>
                                <a:pt x="3616213" y="9339"/>
                              </a:lnTo>
                              <a:cubicBezTo>
                                <a:pt x="3620651" y="36076"/>
                                <a:pt x="3625227" y="67591"/>
                                <a:pt x="3629939" y="103883"/>
                              </a:cubicBezTo>
                              <a:lnTo>
                                <a:pt x="3646360" y="217003"/>
                              </a:lnTo>
                              <a:lnTo>
                                <a:pt x="3672936" y="9339"/>
                              </a:lnTo>
                              <a:lnTo>
                                <a:pt x="3823396" y="9339"/>
                              </a:lnTo>
                              <a:lnTo>
                                <a:pt x="3823396" y="231699"/>
                              </a:lnTo>
                              <a:lnTo>
                                <a:pt x="3722210" y="231699"/>
                              </a:lnTo>
                              <a:lnTo>
                                <a:pt x="3722174" y="153825"/>
                              </a:lnTo>
                              <a:lnTo>
                                <a:pt x="3711736" y="231699"/>
                              </a:lnTo>
                              <a:lnTo>
                                <a:pt x="3578073" y="231699"/>
                              </a:lnTo>
                              <a:lnTo>
                                <a:pt x="3567801" y="160692"/>
                              </a:lnTo>
                              <a:lnTo>
                                <a:pt x="3567767" y="231699"/>
                              </a:lnTo>
                              <a:close/>
                              <a:moveTo>
                                <a:pt x="3309724" y="231699"/>
                              </a:moveTo>
                              <a:lnTo>
                                <a:pt x="3309724" y="9339"/>
                              </a:lnTo>
                              <a:lnTo>
                                <a:pt x="3425368" y="9339"/>
                              </a:lnTo>
                              <a:lnTo>
                                <a:pt x="3425368" y="231699"/>
                              </a:lnTo>
                              <a:close/>
                              <a:moveTo>
                                <a:pt x="3160844" y="231699"/>
                              </a:moveTo>
                              <a:lnTo>
                                <a:pt x="3160844" y="9339"/>
                              </a:lnTo>
                              <a:lnTo>
                                <a:pt x="3276487" y="9339"/>
                              </a:lnTo>
                              <a:lnTo>
                                <a:pt x="3276487" y="231699"/>
                              </a:lnTo>
                              <a:close/>
                              <a:moveTo>
                                <a:pt x="2863997" y="124983"/>
                              </a:moveTo>
                              <a:cubicBezTo>
                                <a:pt x="2863997" y="90922"/>
                                <a:pt x="2868347" y="66017"/>
                                <a:pt x="2877045" y="50269"/>
                              </a:cubicBezTo>
                              <a:cubicBezTo>
                                <a:pt x="2885744" y="34520"/>
                                <a:pt x="2899798" y="22205"/>
                                <a:pt x="2919210" y="13324"/>
                              </a:cubicBezTo>
                              <a:cubicBezTo>
                                <a:pt x="2938620" y="4442"/>
                                <a:pt x="2962061" y="1"/>
                                <a:pt x="2989529" y="1"/>
                              </a:cubicBezTo>
                              <a:cubicBezTo>
                                <a:pt x="3019561" y="1"/>
                                <a:pt x="3045154" y="4854"/>
                                <a:pt x="3066304" y="14559"/>
                              </a:cubicBezTo>
                              <a:cubicBezTo>
                                <a:pt x="3087455" y="24264"/>
                                <a:pt x="3101465" y="36488"/>
                                <a:pt x="3108332" y="51230"/>
                              </a:cubicBezTo>
                              <a:cubicBezTo>
                                <a:pt x="3115199" y="65971"/>
                                <a:pt x="3118633" y="91013"/>
                                <a:pt x="3118633" y="126357"/>
                              </a:cubicBezTo>
                              <a:lnTo>
                                <a:pt x="3118633" y="143937"/>
                              </a:lnTo>
                              <a:lnTo>
                                <a:pt x="3011231" y="143937"/>
                              </a:lnTo>
                              <a:lnTo>
                                <a:pt x="3011231" y="110974"/>
                              </a:lnTo>
                              <a:cubicBezTo>
                                <a:pt x="3011231" y="95591"/>
                                <a:pt x="3009856" y="85795"/>
                                <a:pt x="3007109" y="81582"/>
                              </a:cubicBezTo>
                              <a:cubicBezTo>
                                <a:pt x="3004362" y="77370"/>
                                <a:pt x="2999784" y="75264"/>
                                <a:pt x="2993375" y="75264"/>
                              </a:cubicBezTo>
                              <a:cubicBezTo>
                                <a:pt x="2986417" y="75264"/>
                                <a:pt x="2981151" y="78106"/>
                                <a:pt x="2977580" y="83787"/>
                              </a:cubicBezTo>
                              <a:cubicBezTo>
                                <a:pt x="2974009" y="89468"/>
                                <a:pt x="2972225" y="98081"/>
                                <a:pt x="2972225" y="109627"/>
                              </a:cubicBezTo>
                              <a:cubicBezTo>
                                <a:pt x="2972225" y="124467"/>
                                <a:pt x="2974231" y="135646"/>
                                <a:pt x="2978246" y="143159"/>
                              </a:cubicBezTo>
                              <a:cubicBezTo>
                                <a:pt x="2982080" y="150673"/>
                                <a:pt x="2992973" y="159736"/>
                                <a:pt x="3010926" y="170350"/>
                              </a:cubicBezTo>
                              <a:cubicBezTo>
                                <a:pt x="3036664" y="185626"/>
                                <a:pt x="3057639" y="199533"/>
                                <a:pt x="3073851" y="212069"/>
                              </a:cubicBezTo>
                              <a:lnTo>
                                <a:pt x="3093975" y="231699"/>
                              </a:lnTo>
                              <a:lnTo>
                                <a:pt x="2912573" y="231699"/>
                              </a:lnTo>
                              <a:lnTo>
                                <a:pt x="2896410" y="218925"/>
                              </a:lnTo>
                              <a:cubicBezTo>
                                <a:pt x="2887071" y="210318"/>
                                <a:pt x="2879334" y="198417"/>
                                <a:pt x="2873199" y="183217"/>
                              </a:cubicBezTo>
                              <a:cubicBezTo>
                                <a:pt x="2867065" y="168018"/>
                                <a:pt x="2863997" y="148606"/>
                                <a:pt x="2863997" y="124983"/>
                              </a:cubicBezTo>
                              <a:close/>
                              <a:moveTo>
                                <a:pt x="2645547" y="231699"/>
                              </a:moveTo>
                              <a:lnTo>
                                <a:pt x="2645547" y="9340"/>
                              </a:lnTo>
                              <a:lnTo>
                                <a:pt x="2838377" y="9340"/>
                              </a:lnTo>
                              <a:lnTo>
                                <a:pt x="2838377" y="98339"/>
                              </a:lnTo>
                              <a:lnTo>
                                <a:pt x="2761191" y="98339"/>
                              </a:lnTo>
                              <a:lnTo>
                                <a:pt x="2761191" y="182668"/>
                              </a:lnTo>
                              <a:lnTo>
                                <a:pt x="2833434" y="182668"/>
                              </a:lnTo>
                              <a:lnTo>
                                <a:pt x="2833434" y="231699"/>
                              </a:lnTo>
                              <a:close/>
                              <a:moveTo>
                                <a:pt x="2457105" y="184316"/>
                              </a:moveTo>
                              <a:cubicBezTo>
                                <a:pt x="2470106" y="184316"/>
                                <a:pt x="2479218" y="182530"/>
                                <a:pt x="2484436" y="178959"/>
                              </a:cubicBezTo>
                              <a:cubicBezTo>
                                <a:pt x="2489656" y="175388"/>
                                <a:pt x="2492264" y="163806"/>
                                <a:pt x="2492264" y="144212"/>
                              </a:cubicBezTo>
                              <a:lnTo>
                                <a:pt x="2492264" y="119765"/>
                              </a:lnTo>
                              <a:cubicBezTo>
                                <a:pt x="2492264" y="105664"/>
                                <a:pt x="2489747" y="96417"/>
                                <a:pt x="2484710" y="92021"/>
                              </a:cubicBezTo>
                              <a:cubicBezTo>
                                <a:pt x="2479674" y="87626"/>
                                <a:pt x="2470474" y="85428"/>
                                <a:pt x="2457105" y="85428"/>
                              </a:cubicBezTo>
                              <a:close/>
                              <a:moveTo>
                                <a:pt x="2341462" y="231699"/>
                              </a:moveTo>
                              <a:lnTo>
                                <a:pt x="2341462" y="9340"/>
                              </a:lnTo>
                              <a:lnTo>
                                <a:pt x="2423319" y="9340"/>
                              </a:lnTo>
                              <a:cubicBezTo>
                                <a:pt x="2477890" y="9340"/>
                                <a:pt x="2514835" y="11447"/>
                                <a:pt x="2534154" y="15658"/>
                              </a:cubicBezTo>
                              <a:cubicBezTo>
                                <a:pt x="2553474" y="19870"/>
                                <a:pt x="2569222" y="30629"/>
                                <a:pt x="2581400" y="47934"/>
                              </a:cubicBezTo>
                              <a:cubicBezTo>
                                <a:pt x="2593578" y="65239"/>
                                <a:pt x="2599668" y="92844"/>
                                <a:pt x="2599668" y="130752"/>
                              </a:cubicBezTo>
                              <a:cubicBezTo>
                                <a:pt x="2599668" y="165362"/>
                                <a:pt x="2595364" y="188620"/>
                                <a:pt x="2586757" y="200523"/>
                              </a:cubicBezTo>
                              <a:cubicBezTo>
                                <a:pt x="2578150" y="212426"/>
                                <a:pt x="2561211" y="219568"/>
                                <a:pt x="2535940" y="221948"/>
                              </a:cubicBezTo>
                              <a:lnTo>
                                <a:pt x="2555676" y="231699"/>
                              </a:lnTo>
                              <a:close/>
                              <a:moveTo>
                                <a:pt x="2006967" y="231699"/>
                              </a:moveTo>
                              <a:lnTo>
                                <a:pt x="2006967" y="9340"/>
                              </a:lnTo>
                              <a:lnTo>
                                <a:pt x="2122611" y="9340"/>
                              </a:lnTo>
                              <a:lnTo>
                                <a:pt x="2122611" y="231699"/>
                              </a:lnTo>
                              <a:close/>
                              <a:moveTo>
                                <a:pt x="1721348" y="231699"/>
                              </a:moveTo>
                              <a:lnTo>
                                <a:pt x="1750843" y="9340"/>
                              </a:lnTo>
                              <a:lnTo>
                                <a:pt x="1917989" y="9340"/>
                              </a:lnTo>
                              <a:lnTo>
                                <a:pt x="1951055" y="231699"/>
                              </a:lnTo>
                              <a:lnTo>
                                <a:pt x="1850082" y="231699"/>
                              </a:lnTo>
                              <a:lnTo>
                                <a:pt x="1847908" y="210815"/>
                              </a:lnTo>
                              <a:cubicBezTo>
                                <a:pt x="1844973" y="179684"/>
                                <a:pt x="1842032" y="145579"/>
                                <a:pt x="1839087" y="108503"/>
                              </a:cubicBezTo>
                              <a:cubicBezTo>
                                <a:pt x="1833197" y="151081"/>
                                <a:pt x="1828402" y="187936"/>
                                <a:pt x="1824703" y="219067"/>
                              </a:cubicBezTo>
                              <a:lnTo>
                                <a:pt x="1823294" y="231699"/>
                              </a:lnTo>
                              <a:close/>
                              <a:moveTo>
                                <a:pt x="1414000" y="231699"/>
                              </a:moveTo>
                              <a:lnTo>
                                <a:pt x="1414000" y="9340"/>
                              </a:lnTo>
                              <a:lnTo>
                                <a:pt x="1510689" y="9340"/>
                              </a:lnTo>
                              <a:lnTo>
                                <a:pt x="1575516" y="209588"/>
                              </a:lnTo>
                              <a:lnTo>
                                <a:pt x="1575516" y="9340"/>
                              </a:lnTo>
                              <a:lnTo>
                                <a:pt x="1672206" y="9340"/>
                              </a:lnTo>
                              <a:lnTo>
                                <a:pt x="1672206" y="231699"/>
                              </a:lnTo>
                              <a:close/>
                              <a:moveTo>
                                <a:pt x="1106617" y="231699"/>
                              </a:moveTo>
                              <a:lnTo>
                                <a:pt x="1106617" y="193654"/>
                              </a:lnTo>
                              <a:cubicBezTo>
                                <a:pt x="1106617" y="148972"/>
                                <a:pt x="1107671" y="117336"/>
                                <a:pt x="1109776" y="98749"/>
                              </a:cubicBezTo>
                              <a:cubicBezTo>
                                <a:pt x="1111882" y="80162"/>
                                <a:pt x="1118474" y="63178"/>
                                <a:pt x="1129554" y="47795"/>
                              </a:cubicBezTo>
                              <a:cubicBezTo>
                                <a:pt x="1140633" y="32412"/>
                                <a:pt x="1155603" y="20601"/>
                                <a:pt x="1174464" y="12360"/>
                              </a:cubicBezTo>
                              <a:cubicBezTo>
                                <a:pt x="1193327" y="4120"/>
                                <a:pt x="1215301" y="0"/>
                                <a:pt x="1240389" y="0"/>
                              </a:cubicBezTo>
                              <a:cubicBezTo>
                                <a:pt x="1264196" y="0"/>
                                <a:pt x="1285576" y="3890"/>
                                <a:pt x="1304530" y="11674"/>
                              </a:cubicBezTo>
                              <a:cubicBezTo>
                                <a:pt x="1323482" y="19457"/>
                                <a:pt x="1338728" y="31130"/>
                                <a:pt x="1350264" y="46697"/>
                              </a:cubicBezTo>
                              <a:cubicBezTo>
                                <a:pt x="1361802" y="62262"/>
                                <a:pt x="1368669" y="79201"/>
                                <a:pt x="1370867" y="97514"/>
                              </a:cubicBezTo>
                              <a:cubicBezTo>
                                <a:pt x="1373063" y="115826"/>
                                <a:pt x="1374163" y="147872"/>
                                <a:pt x="1374163" y="193654"/>
                              </a:cubicBezTo>
                              <a:lnTo>
                                <a:pt x="1374163" y="231699"/>
                              </a:lnTo>
                              <a:lnTo>
                                <a:pt x="1258520" y="231699"/>
                              </a:lnTo>
                              <a:lnTo>
                                <a:pt x="1258520" y="123609"/>
                              </a:lnTo>
                              <a:cubicBezTo>
                                <a:pt x="1258520" y="102915"/>
                                <a:pt x="1257375" y="89686"/>
                                <a:pt x="1255086" y="83917"/>
                              </a:cubicBezTo>
                              <a:cubicBezTo>
                                <a:pt x="1252797" y="78148"/>
                                <a:pt x="1248082" y="75263"/>
                                <a:pt x="1240940" y="75263"/>
                              </a:cubicBezTo>
                              <a:cubicBezTo>
                                <a:pt x="1234897" y="75263"/>
                                <a:pt x="1230272" y="77599"/>
                                <a:pt x="1227067" y="82268"/>
                              </a:cubicBezTo>
                              <a:cubicBezTo>
                                <a:pt x="1223863" y="86938"/>
                                <a:pt x="1222261" y="100719"/>
                                <a:pt x="1222261" y="123609"/>
                              </a:cubicBezTo>
                              <a:lnTo>
                                <a:pt x="1222261" y="231699"/>
                              </a:lnTo>
                              <a:close/>
                              <a:moveTo>
                                <a:pt x="811418" y="124983"/>
                              </a:moveTo>
                              <a:cubicBezTo>
                                <a:pt x="811418" y="90922"/>
                                <a:pt x="815768" y="66017"/>
                                <a:pt x="824466" y="50269"/>
                              </a:cubicBezTo>
                              <a:cubicBezTo>
                                <a:pt x="833164" y="34520"/>
                                <a:pt x="847219" y="22205"/>
                                <a:pt x="866631" y="13324"/>
                              </a:cubicBezTo>
                              <a:cubicBezTo>
                                <a:pt x="886041" y="4442"/>
                                <a:pt x="909482" y="1"/>
                                <a:pt x="936951" y="1"/>
                              </a:cubicBezTo>
                              <a:cubicBezTo>
                                <a:pt x="966983" y="1"/>
                                <a:pt x="992575" y="4853"/>
                                <a:pt x="1013726" y="14559"/>
                              </a:cubicBezTo>
                              <a:cubicBezTo>
                                <a:pt x="1034876" y="24264"/>
                                <a:pt x="1048886" y="36488"/>
                                <a:pt x="1055753" y="51230"/>
                              </a:cubicBezTo>
                              <a:cubicBezTo>
                                <a:pt x="1062620" y="65971"/>
                                <a:pt x="1066054" y="91013"/>
                                <a:pt x="1066054" y="126357"/>
                              </a:cubicBezTo>
                              <a:lnTo>
                                <a:pt x="1066054" y="143937"/>
                              </a:lnTo>
                              <a:lnTo>
                                <a:pt x="958650" y="143937"/>
                              </a:lnTo>
                              <a:lnTo>
                                <a:pt x="958650" y="110974"/>
                              </a:lnTo>
                              <a:cubicBezTo>
                                <a:pt x="958650" y="95591"/>
                                <a:pt x="957277" y="85795"/>
                                <a:pt x="954530" y="81582"/>
                              </a:cubicBezTo>
                              <a:cubicBezTo>
                                <a:pt x="951783" y="77370"/>
                                <a:pt x="947205" y="75264"/>
                                <a:pt x="940796" y="75264"/>
                              </a:cubicBezTo>
                              <a:cubicBezTo>
                                <a:pt x="933838" y="75264"/>
                                <a:pt x="928572" y="78106"/>
                                <a:pt x="925001" y="83787"/>
                              </a:cubicBezTo>
                              <a:cubicBezTo>
                                <a:pt x="921430" y="89468"/>
                                <a:pt x="919646" y="98081"/>
                                <a:pt x="919646" y="109627"/>
                              </a:cubicBezTo>
                              <a:cubicBezTo>
                                <a:pt x="919646" y="124467"/>
                                <a:pt x="921652" y="135646"/>
                                <a:pt x="925667" y="143159"/>
                              </a:cubicBezTo>
                              <a:cubicBezTo>
                                <a:pt x="929501" y="150673"/>
                                <a:pt x="940394" y="159736"/>
                                <a:pt x="958347" y="170350"/>
                              </a:cubicBezTo>
                              <a:cubicBezTo>
                                <a:pt x="984086" y="185626"/>
                                <a:pt x="1005061" y="199533"/>
                                <a:pt x="1021272" y="212069"/>
                              </a:cubicBezTo>
                              <a:lnTo>
                                <a:pt x="1041396" y="231699"/>
                              </a:lnTo>
                              <a:lnTo>
                                <a:pt x="859994" y="231699"/>
                              </a:lnTo>
                              <a:lnTo>
                                <a:pt x="843831" y="218925"/>
                              </a:lnTo>
                              <a:cubicBezTo>
                                <a:pt x="834492" y="210318"/>
                                <a:pt x="826755" y="198417"/>
                                <a:pt x="820621" y="183217"/>
                              </a:cubicBezTo>
                              <a:cubicBezTo>
                                <a:pt x="814486" y="168018"/>
                                <a:pt x="811418" y="148606"/>
                                <a:pt x="811418" y="124983"/>
                              </a:cubicBezTo>
                              <a:close/>
                              <a:moveTo>
                                <a:pt x="632590" y="184316"/>
                              </a:moveTo>
                              <a:cubicBezTo>
                                <a:pt x="645592" y="184316"/>
                                <a:pt x="654701" y="182530"/>
                                <a:pt x="659921" y="178959"/>
                              </a:cubicBezTo>
                              <a:cubicBezTo>
                                <a:pt x="665141" y="175388"/>
                                <a:pt x="667749" y="163806"/>
                                <a:pt x="667749" y="144212"/>
                              </a:cubicBezTo>
                              <a:lnTo>
                                <a:pt x="667749" y="119765"/>
                              </a:lnTo>
                              <a:cubicBezTo>
                                <a:pt x="667749" y="105664"/>
                                <a:pt x="665232" y="96417"/>
                                <a:pt x="660196" y="92021"/>
                              </a:cubicBezTo>
                              <a:cubicBezTo>
                                <a:pt x="655160" y="87626"/>
                                <a:pt x="645959" y="85428"/>
                                <a:pt x="632590" y="85428"/>
                              </a:cubicBezTo>
                              <a:close/>
                              <a:moveTo>
                                <a:pt x="516947" y="231699"/>
                              </a:moveTo>
                              <a:lnTo>
                                <a:pt x="516947" y="9340"/>
                              </a:lnTo>
                              <a:lnTo>
                                <a:pt x="598804" y="9340"/>
                              </a:lnTo>
                              <a:cubicBezTo>
                                <a:pt x="653375" y="9340"/>
                                <a:pt x="690320" y="11447"/>
                                <a:pt x="709640" y="15658"/>
                              </a:cubicBezTo>
                              <a:cubicBezTo>
                                <a:pt x="728959" y="19870"/>
                                <a:pt x="744707" y="30629"/>
                                <a:pt x="756885" y="47934"/>
                              </a:cubicBezTo>
                              <a:cubicBezTo>
                                <a:pt x="769063" y="65239"/>
                                <a:pt x="775153" y="92844"/>
                                <a:pt x="775153" y="130752"/>
                              </a:cubicBezTo>
                              <a:cubicBezTo>
                                <a:pt x="775153" y="165362"/>
                                <a:pt x="770849" y="188620"/>
                                <a:pt x="762242" y="200523"/>
                              </a:cubicBezTo>
                              <a:cubicBezTo>
                                <a:pt x="753635" y="212426"/>
                                <a:pt x="736695" y="219568"/>
                                <a:pt x="711425" y="221948"/>
                              </a:cubicBezTo>
                              <a:lnTo>
                                <a:pt x="731162" y="231699"/>
                              </a:lnTo>
                              <a:close/>
                              <a:moveTo>
                                <a:pt x="288882" y="231699"/>
                              </a:moveTo>
                              <a:lnTo>
                                <a:pt x="288882" y="9340"/>
                              </a:lnTo>
                              <a:lnTo>
                                <a:pt x="481713" y="9340"/>
                              </a:lnTo>
                              <a:lnTo>
                                <a:pt x="481713" y="98339"/>
                              </a:lnTo>
                              <a:lnTo>
                                <a:pt x="404526" y="98339"/>
                              </a:lnTo>
                              <a:lnTo>
                                <a:pt x="404526" y="182668"/>
                              </a:lnTo>
                              <a:lnTo>
                                <a:pt x="476769" y="182668"/>
                              </a:lnTo>
                              <a:lnTo>
                                <a:pt x="476769" y="231699"/>
                              </a:lnTo>
                              <a:close/>
                              <a:moveTo>
                                <a:pt x="115643" y="198599"/>
                              </a:moveTo>
                              <a:cubicBezTo>
                                <a:pt x="118939" y="198782"/>
                                <a:pt x="121778" y="198873"/>
                                <a:pt x="124158" y="198873"/>
                              </a:cubicBezTo>
                              <a:cubicBezTo>
                                <a:pt x="134779" y="198873"/>
                                <a:pt x="142151" y="196265"/>
                                <a:pt x="146270" y="191045"/>
                              </a:cubicBezTo>
                              <a:cubicBezTo>
                                <a:pt x="150391" y="185826"/>
                                <a:pt x="152452" y="174976"/>
                                <a:pt x="152452" y="158495"/>
                              </a:cubicBezTo>
                              <a:lnTo>
                                <a:pt x="152452" y="121961"/>
                              </a:lnTo>
                              <a:cubicBezTo>
                                <a:pt x="152452" y="106762"/>
                                <a:pt x="150070" y="96873"/>
                                <a:pt x="145310" y="92295"/>
                              </a:cubicBezTo>
                              <a:cubicBezTo>
                                <a:pt x="140548" y="87717"/>
                                <a:pt x="130660" y="85428"/>
                                <a:pt x="115644" y="85428"/>
                              </a:cubicBezTo>
                              <a:close/>
                              <a:moveTo>
                                <a:pt x="0" y="231699"/>
                              </a:moveTo>
                              <a:lnTo>
                                <a:pt x="0" y="9339"/>
                              </a:lnTo>
                              <a:lnTo>
                                <a:pt x="116467" y="9339"/>
                              </a:lnTo>
                              <a:cubicBezTo>
                                <a:pt x="147965" y="9339"/>
                                <a:pt x="172183" y="11812"/>
                                <a:pt x="189122" y="16757"/>
                              </a:cubicBezTo>
                              <a:cubicBezTo>
                                <a:pt x="206062" y="21701"/>
                                <a:pt x="218789" y="28842"/>
                                <a:pt x="227303" y="38182"/>
                              </a:cubicBezTo>
                              <a:cubicBezTo>
                                <a:pt x="235819" y="47522"/>
                                <a:pt x="241588" y="58829"/>
                                <a:pt x="244609" y="72105"/>
                              </a:cubicBezTo>
                              <a:cubicBezTo>
                                <a:pt x="247630" y="85383"/>
                                <a:pt x="249141" y="105938"/>
                                <a:pt x="249141" y="133773"/>
                              </a:cubicBezTo>
                              <a:lnTo>
                                <a:pt x="249141" y="172503"/>
                              </a:lnTo>
                              <a:cubicBezTo>
                                <a:pt x="249141" y="186696"/>
                                <a:pt x="248409" y="198965"/>
                                <a:pt x="246943" y="209312"/>
                              </a:cubicBezTo>
                              <a:lnTo>
                                <a:pt x="241103" y="23169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100" style="position:absolute;left:0pt;margin-left:185.65pt;margin-top:742.25pt;height:27.45pt;width:320.45pt;z-index:251676672;mso-width-relative:page;mso-height-relative:page;" fillcolor="#F2F2F2" filled="t" stroked="f" coordsize="4069924,231699" o:gfxdata="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" path="m3877094,231699l3877094,9340,4069924,9340,4069924,98339,3992738,98339,3992738,182668,4064981,182668,4064981,231699xm3466578,231699l3466578,9339,3616213,9339c3620651,36076,3625227,67591,3629939,103883l3646360,217003,3672936,9339,3823396,9339,3823396,231699,3722210,231699,3722174,153825,3711736,231699,3578073,231699,3567801,160692,3567767,231699xm3309724,231699l3309724,9339,3425368,9339,3425368,231699xm3160844,231699l3160844,9339,3276487,9339,3276487,231699xm2863997,124983c2863997,90922,2868347,66017,2877045,50269c2885744,34520,2899798,22205,2919210,13324c2938620,4442,2962061,1,2989529,1c3019561,1,3045154,4854,3066304,14559c3087455,24264,3101465,36488,3108332,51230c3115199,65971,3118633,91013,3118633,126357l3118633,143937,3011231,143937,3011231,110974c3011231,95591,3009856,85795,3007109,81582c3004362,77370,2999784,75264,2993375,75264c2986417,75264,2981151,78106,2977580,83787c2974009,89468,2972225,98081,2972225,109627c2972225,124467,2974231,135646,2978246,143159c2982080,150673,2992973,159736,3010926,170350c3036664,185626,3057639,199533,3073851,212069l3093975,231699,2912573,231699,2896410,218925c2887071,210318,2879334,198417,2873199,183217c2867065,168018,2863997,148606,2863997,124983xm2645547,231699l2645547,9340,2838377,9340,2838377,98339,2761191,98339,2761191,182668,2833434,182668,2833434,231699xm2457105,184316c2470106,184316,2479218,182530,2484436,178959c2489656,175388,2492264,163806,2492264,144212l2492264,119765c2492264,105664,2489747,96417,2484710,92021c2479674,87626,2470474,85428,2457105,85428xm2341462,231699l2341462,9340,2423319,9340c2477890,9340,2514835,11447,2534154,15658c2553474,19870,2569222,30629,2581400,47934c2593578,65239,2599668,92844,2599668,130752c2599668,165362,2595364,188620,2586757,200523c2578150,212426,2561211,219568,2535940,221948l2555676,231699xm2006967,231699l2006967,9340,2122611,9340,2122611,231699xm1721348,231699l1750843,9340,1917989,9340,1951055,231699,1850082,231699,1847908,210815c1844973,179684,1842032,145579,1839087,108503c1833197,151081,1828402,187936,1824703,219067l1823294,231699xm1414000,231699l1414000,9340,1510689,9340,1575516,209588,1575516,9340,1672206,9340,1672206,231699xm1106617,231699l1106617,193654c1106617,148972,1107671,117336,1109776,98749c1111882,80162,1118474,63178,1129554,47795c1140633,32412,1155603,20601,1174464,12360c1193327,4120,1215301,0,1240389,0c1264196,0,1285576,3890,1304530,11674c1323482,19457,1338728,31130,1350264,46697c1361802,62262,1368669,79201,1370867,97514c1373063,115826,1374163,147872,1374163,193654l1374163,231699,1258520,231699,1258520,123609c1258520,102915,1257375,89686,1255086,83917c1252797,78148,1248082,75263,1240940,75263c1234897,75263,1230272,77599,1227067,82268c1223863,86938,1222261,100719,1222261,123609l1222261,231699xm811418,124983c811418,90922,815768,66017,824466,50269c833164,34520,847219,22205,866631,13324c886041,4442,909482,1,936951,1c966983,1,992575,4853,1013726,14559c1034876,24264,1048886,36488,1055753,51230c1062620,65971,1066054,91013,1066054,126357l1066054,143937,958650,143937,958650,110974c958650,95591,957277,85795,954530,81582c951783,77370,947205,75264,940796,75264c933838,75264,928572,78106,925001,83787c921430,89468,919646,98081,919646,109627c919646,124467,921652,135646,925667,143159c929501,150673,940394,159736,958347,170350c984086,185626,1005061,199533,1021272,212069l1041396,231699,859994,231699,843831,218925c834492,210318,826755,198417,820621,183217c814486,168018,811418,148606,811418,124983xm632590,184316c645592,184316,654701,182530,659921,178959c665141,175388,667749,163806,667749,144212l667749,119765c667749,105664,665232,96417,660196,92021c655160,87626,645959,85428,632590,85428xm516947,231699l516947,9340,598804,9340c653375,9340,690320,11447,709640,15658c728959,19870,744707,30629,756885,47934c769063,65239,775153,92844,775153,130752c775153,165362,770849,188620,762242,200523c753635,212426,736695,219568,711425,221948l731162,231699xm288882,231699l288882,9340,481713,9340,481713,98339,404526,98339,404526,182668,476769,182668,476769,231699xm115643,198599c118939,198782,121778,198873,124158,198873c134779,198873,142151,196265,146270,191045c150391,185826,152452,174976,152452,158495l152452,121961c152452,106762,150070,96873,145310,92295c140548,87717,130660,85428,115644,85428xm0,231699l0,9339,116467,9339c147965,9339,172183,11812,189122,16757c206062,21701,218789,28842,227303,38182c235819,47522,241588,58829,244609,72105c247630,85383,249141,105938,249141,133773l249141,172503c249141,186696,248409,198965,246943,209312l241103,231699xe">
                <v:path o:connectlocs="3876894,348615;3876894,14052;4069715,14052;4069715,147961;3992532,147961;3992532,274842;4064772,274842;4064772,348615;3466399,348615;3466399,14051;3616027,14051;3629752,156302;3646172,326503;3672747,14051;3823199,14051;3823199,348615;3722018,348615;3721982,231445;3711545,348615;3577889,348615;3567617,241777;3567583,348615;3309554,348615;3309554,14051;3425192,14051;3425192,348615;3160681,348615;3160681,14051;3276318,14051;3276318,348615;2863849,188049;2876897,75634;2919060,20047;2989375,1;3066146,21905;3108172,77080;3118472,190117;3118472,216568;3011076,216568;3011076,166971;3006954,122748;2993221,113242;2977427,126066;2972072,164945;2978093,215397;3010771,256309;3073693,319079;3093816,348615;2912423,348615;2896261,329395;2873051,275668;2863849,188049;2645411,348615;2645411,14052;2838231,14052;2838231,147961;2761049,147961;2761049,274842;2833288,274842;2833288,348615;2456978,277322;2484308,269262;2492136,216981;2492136,180198;2484582,138455;2456978,128535;2341341,348615;2341341,14052;2423194,14052;2534023,23559;2581267,72121;2599534,196729;2586624,301707;2535809,333943;2555544,348615;2006863,348615;2006863,14052;2122501,14052;2122501,348615;1721259,348615;1750753,14052;1917890,14052;1950954,348615;1849986,348615;1847813,317192;1838992,163253;1824609,329608;1823200,348615;1413927,348615;1413927,14052;1510611,14052;1575435,315346;1575435,14052;1672120,14052;1672120,348615;1106560,348615;1106560,291372;1109719,148578;1129495,71912;1174403,18596;1240325,0;1304463,17564;1350194,70260;1370796,146719;1374092,291372;1374092,348615;1258455,348615;1258455,185982;1255021,126261;1240876,113240;1227003,123780;1222198,185982;1222198,348615;811376,188049;824423,75634;866586,20047;936902,1;1013673,21905;1055698,77080;1065999,190117;1065999,216568;958600,216568;958600,166971;954480,122748;940747,113242;924953,126066;919598,164945;925619,215397;958297,256309;1021219,319079;1041342,348615;859949,348615;843787,329395;820578,275668;811376,188049;632557,277322;659887,269262;667714,216981;667714,180198;660162,138455;632557,128535;516920,348615;516920,14052;598773,14052;709603,23559;756846,72121;775113,196729;762202,301707;711388,333943;731124,348615;288867,348615;288867,14052;481688,14052;481688,147961;404505,147961;404505,274842;476744,274842;476744,348615;115637,298812;124151,299224;146262,287446;152444,238472;152444,183502;145302,138867;115638,128535;0,348615;0,14051;116461,14051;189112,25212;227291,57448;244596,108489;249128,201275;249128,259548;246930,314931;241090,34861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5554345</wp:posOffset>
                </wp:positionV>
                <wp:extent cx="6720840" cy="334645"/>
                <wp:effectExtent l="0" t="0" r="3810" b="825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840" cy="334645"/>
                          <a:chOff x="2358" y="3703"/>
                          <a:chExt cx="10584" cy="527"/>
                        </a:xfrm>
                      </wpg:grpSpPr>
                      <wpg:grpSp>
                        <wpg:cNvPr id="12" name="组合 1"/>
                        <wpg:cNvGrpSpPr/>
                        <wpg:grpSpPr>
                          <a:xfrm>
                            <a:off x="2358" y="3703"/>
                            <a:ext cx="10584" cy="516"/>
                            <a:chOff x="2358" y="3703"/>
                            <a:chExt cx="10584" cy="516"/>
                          </a:xfrm>
                        </wpg:grpSpPr>
                        <wps:wsp>
                          <wps:cNvPr id="13" name="矩形 247"/>
                          <wps:cNvSpPr/>
                          <wps:spPr>
                            <a:xfrm>
                              <a:off x="2358" y="3703"/>
                              <a:ext cx="3523" cy="517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4" name="矩形 252"/>
                          <wps:cNvSpPr/>
                          <wps:spPr>
                            <a:xfrm>
                              <a:off x="2358" y="3738"/>
                              <a:ext cx="10585" cy="4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/>
                        <wps:spPr>
                          <a:xfrm>
                            <a:off x="2390" y="3714"/>
                            <a:ext cx="3516" cy="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经历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Project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65pt;margin-top:437.35pt;height:26.35pt;width:529.2pt;z-index:251673600;mso-width-relative:page;mso-height-relative:page;" coordorigin="2358,3703" coordsize="10584,527" o:gfxdata="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Hq1XfN0AAAAMAQAADwAAAAAAAAABACAAAAAi&#10;AAAAZHJzL2Rvd25yZXYueG1sUEsBAhQAFAAAAAgAh07iQLMIPzDNAwAAZQsAAA4AAAAAAAAAAQAg&#10;AAAALAEAAGRycy9lMm9Eb2MueG1sUEsFBgAAAAAGAAYAWQEAAGsHAAAAAA==&#10;">
                <o:lock v:ext="edit" aspectratio="f"/>
                <v:group id="组合 1" o:spid="_x0000_s1026" o:spt="203" style="position:absolute;left:2358;top:3703;height:516;width:10584;" coordorigin="2358,3703" coordsize="10584,51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47" o:spid="_x0000_s1026" o:spt="1" style="position:absolute;left:2358;top:3703;height:517;width:3523;v-text-anchor:middle;" fillcolor="#1F4E79" filled="t" stroked="f" coordsize="21600,21600" o:gfxdata="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Kvj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  <v:rect id="矩形 252" o:spid="_x0000_s1026" o:spt="1" style="position:absolute;left:2358;top:3738;height:448;width:10585;v-text-anchor:middle;" fillcolor="#F2F2F2" filled="t" stroked="f" coordsize="21600,21600" o:gfxdata="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owW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2390;top:3714;height:516;width:351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</w:rPr>
                          <w:t xml:space="preserve">经历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 xml:space="preserve">/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Project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2623185</wp:posOffset>
                </wp:positionV>
                <wp:extent cx="6720840" cy="334645"/>
                <wp:effectExtent l="0" t="0" r="3810" b="82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840" cy="334645"/>
                          <a:chOff x="2358" y="3703"/>
                          <a:chExt cx="10584" cy="527"/>
                        </a:xfrm>
                      </wpg:grpSpPr>
                      <wpg:grpSp>
                        <wpg:cNvPr id="6" name="组合 1"/>
                        <wpg:cNvGrpSpPr/>
                        <wpg:grpSpPr>
                          <a:xfrm>
                            <a:off x="2358" y="3703"/>
                            <a:ext cx="10584" cy="516"/>
                            <a:chOff x="2358" y="3703"/>
                            <a:chExt cx="10584" cy="516"/>
                          </a:xfrm>
                        </wpg:grpSpPr>
                        <wps:wsp>
                          <wps:cNvPr id="7" name="矩形 247"/>
                          <wps:cNvSpPr/>
                          <wps:spPr>
                            <a:xfrm>
                              <a:off x="2358" y="3703"/>
                              <a:ext cx="3523" cy="517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8" name="矩形 252"/>
                          <wps:cNvSpPr/>
                          <wps:spPr>
                            <a:xfrm>
                              <a:off x="2358" y="3738"/>
                              <a:ext cx="10585" cy="44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/>
                        <wps:spPr>
                          <a:xfrm>
                            <a:off x="2390" y="3714"/>
                            <a:ext cx="5087" cy="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F4E79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BFBFB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Skills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206.55pt;height:26.35pt;width:529.2pt;z-index:251671552;mso-width-relative:page;mso-height-relative:page;" coordorigin="2358,3703" coordsize="10584,527" o:gfxdata="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FRqf7HcAAAADAEAAA8AAAAAAAAAAQAgAAAA&#10;IgAAAGRycy9kb3ducmV2LnhtbFBLAQIUABQAAAAIAIdO4kAAX9xnzwMAAF8LAAAOAAAAAAAAAAEA&#10;IAAAACsBAABkcnMvZTJvRG9jLnhtbFBLBQYAAAAABgAGAFkBAABsBwAAAAA=&#10;">
                <o:lock v:ext="edit" aspectratio="f"/>
                <v:group id="组合 1" o:spid="_x0000_s1026" o:spt="203" style="position:absolute;left:2358;top:3703;height:516;width:10584;" coordorigin="2358,3703" coordsize="10584,51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47" o:spid="_x0000_s1026" o:spt="1" style="position:absolute;left:2358;top:3703;height:517;width:3523;v-text-anchor:middle;" fillcolor="#1F4E79" filled="t" stroked="f" coordsize="21600,21600" o:gfxdata="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Iv9O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  <v:rect id="矩形 252" o:spid="_x0000_s1026" o:spt="1" style="position:absolute;left:2358;top:3738;height:448;width:10585;v-text-anchor:middle;" fillcolor="#F2F2F2" filled="t" stroked="f" coordsize="21600,21600" o:gfxdata="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3tb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.5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2390;top:3714;height:516;width:5087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专业技能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F4E79" w:themeColor="accent1" w:themeShade="80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</w:rPr>
                          <w:t xml:space="preserve">/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BFBFB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Skills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-196850</wp:posOffset>
                </wp:positionV>
                <wp:extent cx="2364105" cy="1158240"/>
                <wp:effectExtent l="0" t="0" r="0" b="0"/>
                <wp:wrapNone/>
                <wp:docPr id="25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1158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陕西西安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151-0992-6159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zhaoxintong34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69.2pt;margin-top:-15.5pt;height:91.2pt;width:186.15pt;z-index:251662336;mso-width-relative:page;mso-height-relative:page;" filled="f" stroked="f" coordsize="21600,21600" o:gfxdata="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DgKFe2AAAAAsBAAAPAAAAAAAAAAEAIAAAACIAAABkcnMvZG93bnJldi54bWxQSwECFAAU&#10;AAAACACHTuJA1kA52bgBAABW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陕西西安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151-0992-6159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zhaoxintong34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1233170</wp:posOffset>
                </wp:positionV>
                <wp:extent cx="6859905" cy="16992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9905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陕西科技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电子信息与人工智能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 xml:space="preserve">学院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kern w:val="24"/>
                                <w:sz w:val="21"/>
                                <w:szCs w:val="21"/>
                              </w:rPr>
                              <w:t>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全国英语等级：CET-4、CET-6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获奖情况：2018年优秀学业奖学金三等奖、2019年优秀学业奖学金二等奖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"https://github.com/Zxt34"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https://github.com/Zxt34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"https://blog.csdn.net/TTong34"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https://blog.csdn.net/TTong34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4pt;margin-top:97.1pt;height:133.8pt;width:540.15pt;z-index:251669504;mso-width-relative:page;mso-height-relative:page;" filled="f" stroked="f" coordsize="21600,21600" o:gfxdata="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YG1F3QAAAAwBAAAPAAAAAAAAAAEAIAAAACIA&#10;AABkcnMvZG93bnJldi54bWxQSwECFAAUAAAACACHTuJADlf46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  <w:lang w:val="en-US" w:eastAsia="zh-CN"/>
                        </w:rPr>
                        <w:t>陕西科技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电子信息与人工智能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 xml:space="preserve">学院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kern w:val="24"/>
                          <w:sz w:val="21"/>
                          <w:szCs w:val="21"/>
                        </w:rPr>
                        <w:t>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全国英语等级：CET-4、CET-6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获奖情况：2018年优秀学业奖学金三等奖、2019年优秀学业奖学金二等奖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"https://github.com/Zxt34"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https://github.com/Zxt34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"https://blog.csdn.net/TTong34"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https://blog.csdn.net/TTong34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203200</wp:posOffset>
                </wp:positionV>
                <wp:extent cx="142875" cy="133985"/>
                <wp:effectExtent l="0" t="0" r="9525" b="18415"/>
                <wp:wrapNone/>
                <wp:docPr id="2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3398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6.25pt;margin-top:16pt;height:10.55pt;width:11.25pt;z-index:251663360;v-text-anchor:middle;mso-width-relative:page;mso-height-relative:page;" fillcolor="#1F4E79" filled="t" stroked="f" coordsize="1993900,1873250" o:gfxdata="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367,105286;92905,41246;82670,81240;78614,57075;73959,50396;77307,49663;80029,48387;82180,46649;83731,44395;84902,41246;40755,88679;48241,56641;40755,57428;43668,49961;46581,48848;48922,47273;50664,45210;51889,42658;15381,19076;12310,21165;10843,24612;11332,113291;13669,116140;17311,117253;122264,116439;124900,113861;125688,25263;124547,21654;121693,19293;110443,23173;23942,18777;95659,14734;119193,7950;124329,8737;128868,10908;132537,14273;135145,18533;136423,23526;136314,113400;134792,118257;131993,122382;128161,125556;123514,127510;17311,128080;12174,127293;7609,125095;3940,121757;1358,117497;81,112531;190,22631;1684,17773;4484,13622;8343,10447;12990,8493;26061,795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-62865</wp:posOffset>
                </wp:positionV>
                <wp:extent cx="80010" cy="137160"/>
                <wp:effectExtent l="16510" t="0" r="17780" b="15240"/>
                <wp:wrapNone/>
                <wp:docPr id="2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8.2pt;margin-top:-4.95pt;height:10.8pt;width:6.3pt;z-index:251664384;v-text-anchor:middle;mso-width-relative:page;mso-height-relative:page;" fillcolor="#1F4E79" filled="t" stroked="f" coordsize="559792,955625" o:gfxdata="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CkpmOXXAAAACQEAAA8AAAAAAAAAAQAg&#10;AAAAIgAAAGRycy9kb3ducmV2LnhtbFBLAQIUABQAAAAIAIdO4kA2hk4hZQMAAOcIAAAOAAAAAAAA&#10;AAEAIAAAACYBAABkcnMvZTJvRG9jLnhtbFBLBQYAAAAABgAGAFkBAAD9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749935</wp:posOffset>
                </wp:positionV>
                <wp:extent cx="126365" cy="130810"/>
                <wp:effectExtent l="0" t="0" r="6985" b="3810"/>
                <wp:wrapNone/>
                <wp:docPr id="26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1308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6.75pt;margin-top:59.05pt;height:10.3pt;width:9.95pt;z-index:251665408;v-text-anchor:middle;mso-width-relative:page;mso-height-relative:page;" fillcolor="#1F4E79" filled="t" stroked="f" coordsize="90,93" o:gfxdata="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481330</wp:posOffset>
                </wp:positionV>
                <wp:extent cx="126365" cy="126365"/>
                <wp:effectExtent l="0" t="0" r="6985" b="6985"/>
                <wp:wrapNone/>
                <wp:docPr id="26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1263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6.85pt;margin-top:37.9pt;height:9.95pt;width:9.95pt;z-index:251666432;v-text-anchor:middle;mso-width-relative:page;mso-height-relative:page;" fillcolor="#1F4E79" filled="t" stroked="f" coordsize="5581,5581" o:gfxdata="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99571717;@0,@0;@0,@0;@0,@0;@0,@0;8995717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1905</wp:posOffset>
                </wp:positionV>
                <wp:extent cx="2169795" cy="822960"/>
                <wp:effectExtent l="0" t="0" r="0" b="0"/>
                <wp:wrapNone/>
                <wp:docPr id="264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822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lang w:val="en-US" w:eastAsia="zh-CN"/>
                              </w:rPr>
                              <w:t>赵欣彤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测试工程师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61pt;margin-top:0.15pt;height:64.8pt;width:170.85pt;z-index:251667456;mso-width-relative:page;mso-height-relative:page;" filled="f" stroked="f" coordsize="21600,21600" o:gfxdata="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mx5ENYAAAAJAQAADwAAAAAAAAABACAAAAAiAAAAZHJzL2Rvd25yZXYueG1sUEsB&#10;AhQAFAAAAAgAh07iQMNn8vK+AQAAY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lang w:val="en-US" w:eastAsia="zh-CN"/>
                        </w:rPr>
                        <w:t>赵欣彤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76" w:lineRule="exac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  <w:lang w:val="en-US" w:eastAsia="zh-CN"/>
                        </w:rPr>
                        <w:t>测试工程师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-709295</wp:posOffset>
                </wp:positionV>
                <wp:extent cx="5152390" cy="85725"/>
                <wp:effectExtent l="0" t="0" r="10160" b="9525"/>
                <wp:wrapNone/>
                <wp:docPr id="255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390" cy="85725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25" o:spid="_x0000_s1026" o:spt="9" type="#_x0000_t9" style="position:absolute;left:0pt;margin-left:99.45pt;margin-top:-55.85pt;height:6.75pt;width:405.7pt;z-index:251659264;v-text-anchor:middle;mso-width-relative:page;mso-height-relative:page;" fillcolor="#1F4E79" filled="t" stroked="f" coordsize="21600,21600" o:gfxdata="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1f5SNcAAAANAQAADwAAAAAAAAABACAAAAAiAAAAZHJzL2Rvd25yZXYueG1sUEsBAhQA&#10;FAAAAAgAh07iQCAFVwQsAgAAOwQAAA4AAAAAAAAAAQAgAAAAJgEAAGRycy9lMm9Eb2MueG1sUEsF&#10;BgAAAAAGAAYAWQEAAMQFAAAAAA==&#10;" adj="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295275" cy="85725"/>
                <wp:effectExtent l="0" t="0" r="9525" b="9525"/>
                <wp:wrapNone/>
                <wp:docPr id="257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5725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25" o:spid="_x0000_s1026" o:spt="9" type="#_x0000_t9" style="position:absolute;left:0pt;margin-left:-90pt;margin-top:-55.85pt;height:6.75pt;width:23.25pt;z-index:251660288;v-text-anchor:middle;mso-width-relative:page;mso-height-relative:page;" fillcolor="#1F4E79" filled="t" stroked="f" coordsize="21600,21600" o:gfxdata="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SP3nNoAAAAOAQAADwAAAAAAAAABACAAAAAiAAAAZHJzL2Rvd25yZXYueG1sUEsB&#10;AhQAFAAAAAgAh07iQMMfSqcsAgAAOgQAAA4AAAAAAAAAAQAgAAAAKQEAAGRycy9lMm9Eb2MueG1s&#10;UEsFBgAAAAAGAAYAWQEAAMcFAAAAAA==&#10;" adj="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-808355</wp:posOffset>
                </wp:positionV>
                <wp:extent cx="2141855" cy="365760"/>
                <wp:effectExtent l="0" t="0" r="0" b="0"/>
                <wp:wrapNone/>
                <wp:docPr id="258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="华文细黑" w:cstheme="minorBidi"/>
                                <w:color w:val="1F4E79" w:themeColor="accent1" w:themeShade="8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73.25pt;margin-top:-63.65pt;height:28.8pt;width:168.65pt;z-index:251661312;mso-width-relative:page;mso-height-relative:page;" filled="f" stroked="f" coordsize="21600,21600" o:gfxdata="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dpfd9oAAAANAQAADwAAAAAAAAABACAAAAAiAAAAZHJzL2Rvd25yZXYueG1s&#10;UEsBAhQAFAAAAAgAh07iQAniikO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="华文细黑" w:cstheme="minorBidi"/>
                          <w:color w:val="1F4E79" w:themeColor="accent1" w:themeShade="8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822FC"/>
    <w:multiLevelType w:val="singleLevel"/>
    <w:tmpl w:val="D5D822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124B9E"/>
    <w:multiLevelType w:val="singleLevel"/>
    <w:tmpl w:val="DD124B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AE266CC"/>
    <w:multiLevelType w:val="singleLevel"/>
    <w:tmpl w:val="FAE266C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43EAA"/>
    <w:rsid w:val="026D587F"/>
    <w:rsid w:val="06BA0909"/>
    <w:rsid w:val="1919733E"/>
    <w:rsid w:val="275A5CB4"/>
    <w:rsid w:val="29F3206F"/>
    <w:rsid w:val="2FA35DD0"/>
    <w:rsid w:val="3163278F"/>
    <w:rsid w:val="32FE7BF1"/>
    <w:rsid w:val="38D679F3"/>
    <w:rsid w:val="3EDF58B3"/>
    <w:rsid w:val="4B555F34"/>
    <w:rsid w:val="506A1727"/>
    <w:rsid w:val="6BE40ECB"/>
    <w:rsid w:val="6D535020"/>
    <w:rsid w:val="6FE454B7"/>
    <w:rsid w:val="7BB05CD8"/>
    <w:rsid w:val="7C943EAA"/>
    <w:rsid w:val="7F8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2018-08-13T05:30:00Z</dcterms:created>
  <dc:creator>WPS_1502851035</dc:creator>
  <cp:lastModifiedBy>Mr.Kimmon</cp:lastModifiedBy>
  <dcterms:modified xsi:type="dcterms:W3CDTF">2021-07-08T13:10:26Z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AA6F31CFE00E4B1CAA8EC371C4E1AE81</vt:lpwstr>
  </property>
</Properties>
</file>